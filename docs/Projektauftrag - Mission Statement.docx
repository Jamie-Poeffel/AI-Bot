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1217" w14:textId="77777777" w:rsidR="0011739B" w:rsidRDefault="0011739B" w:rsidP="0011739B">
      <w:pPr>
        <w:pStyle w:val="Titel"/>
      </w:pPr>
      <w:r>
        <w:t>Projektauftrag</w:t>
      </w:r>
    </w:p>
    <w:p w14:paraId="7DDBBFDD" w14:textId="77777777" w:rsidR="0011739B" w:rsidRDefault="0011739B" w:rsidP="0011739B"/>
    <w:p w14:paraId="725C745F" w14:textId="77777777" w:rsidR="0011739B" w:rsidRDefault="0011739B" w:rsidP="0011739B">
      <w:pPr>
        <w:rPr>
          <w:i/>
          <w:iCs/>
        </w:rPr>
      </w:pPr>
      <w:r w:rsidRPr="00546134">
        <w:rPr>
          <w:i/>
          <w:iCs/>
        </w:rPr>
        <w:t>Mission Statement</w:t>
      </w:r>
    </w:p>
    <w:p w14:paraId="5FE960B6" w14:textId="77777777" w:rsidR="0011739B" w:rsidRDefault="0011739B" w:rsidP="0011739B">
      <w:pPr>
        <w:rPr>
          <w:i/>
          <w:iCs/>
        </w:rPr>
      </w:pPr>
      <w:r w:rsidRPr="00FA76BA">
        <w:rPr>
          <w:i/>
          <w:iCs/>
        </w:rPr>
        <w:t>Definieren Sie ein Mission Statement für Ihr Projekt</w:t>
      </w:r>
      <w:r>
        <w:rPr>
          <w:i/>
          <w:iCs/>
        </w:rPr>
        <w:t xml:space="preserve"> erst am Schluss, wenn alle anderen Teile des Projektauftrags vollständig erarbeitet sind</w:t>
      </w:r>
      <w:r w:rsidRPr="00FA76BA">
        <w:rPr>
          <w:i/>
          <w:iCs/>
        </w:rPr>
        <w:t xml:space="preserve">. Diese </w:t>
      </w:r>
      <w:hyperlink r:id="rId10" w:history="1">
        <w:r w:rsidRPr="00FA76BA">
          <w:rPr>
            <w:rStyle w:val="Hyperlink"/>
            <w:i/>
            <w:iCs/>
          </w:rPr>
          <w:t>Beispiele</w:t>
        </w:r>
      </w:hyperlink>
      <w:r w:rsidRPr="00FA76BA">
        <w:rPr>
          <w:i/>
          <w:iCs/>
        </w:rPr>
        <w:t xml:space="preserve"> (siehe zweite Hälfte der Seite) können als Inspiration dienen.</w:t>
      </w:r>
    </w:p>
    <w:p w14:paraId="17301E3B" w14:textId="77777777" w:rsidR="0011739B" w:rsidRPr="00546134" w:rsidRDefault="0011739B" w:rsidP="0011739B">
      <w:pPr>
        <w:rPr>
          <w:i/>
          <w:iCs/>
        </w:rPr>
      </w:pPr>
      <w:r w:rsidRPr="00FA76BA">
        <w:rPr>
          <w:i/>
          <w:iCs/>
        </w:rPr>
        <w:t xml:space="preserve">Ein </w:t>
      </w:r>
      <w:hyperlink r:id="rId11" w:history="1">
        <w:r w:rsidRPr="00FA76BA">
          <w:rPr>
            <w:rStyle w:val="Hyperlink"/>
            <w:i/>
            <w:iCs/>
          </w:rPr>
          <w:t>Leitbild</w:t>
        </w:r>
      </w:hyperlink>
      <w:r w:rsidRPr="00FA76BA">
        <w:rPr>
          <w:i/>
          <w:iCs/>
        </w:rPr>
        <w:t xml:space="preserve"> ist eine schriftliche Erklärung einer Organisation über ihr Selbstverständnis und ihre Grundprinzipien, also eine Selbstbeschreibung. Es formuliert einen Zielzustand (realistisches Idealbild). Nach innen soll ein Leitbild Orientierung geben und somit handlungsleitend und motivierend für die Organisation als Ganzes sowie auf die einzelnen Mitglieder wirken. Nach au</w:t>
      </w:r>
      <w:r>
        <w:rPr>
          <w:i/>
          <w:iCs/>
        </w:rPr>
        <w:t>ss</w:t>
      </w:r>
      <w:r w:rsidRPr="00FA76BA">
        <w:rPr>
          <w:i/>
          <w:iCs/>
        </w:rPr>
        <w:t>en (Öffentlichkeit, Kunden) soll es deutlich machen, wofür eine Organisation steht. Es ist eine Basis für die Corporate Identity einer Organisation. Ein Leitbild beschreibt die Mission und Vision einer Organisation sowie die angestrebte Organisationskultur. Es ist Teil des normativen Managements und bildet den Rahmen für Strategien, Ziele und operatives Handeln.</w:t>
      </w:r>
    </w:p>
    <w:p w14:paraId="2C04776E" w14:textId="77777777" w:rsidR="0011739B" w:rsidRDefault="0011739B" w:rsidP="0011739B"/>
    <w:p w14:paraId="42668111" w14:textId="77777777" w:rsidR="0011739B" w:rsidRDefault="0011739B" w:rsidP="0011739B">
      <w:pPr>
        <w:pStyle w:val="berschrift1"/>
      </w:pPr>
      <w:r>
        <w:t>Management Summary</w:t>
      </w:r>
    </w:p>
    <w:p w14:paraId="7172354D" w14:textId="77777777" w:rsidR="0011739B" w:rsidRDefault="0011739B" w:rsidP="0011739B">
      <w:r w:rsidRPr="00546134">
        <w:t>Modul 306: Fassen Sie die wichtigsten Punkte in fünf bis sieben aussagekräftigen Sätzen zusammen. Die Zusammenfassung steht am Anfang, wird jedoch zuletzt geschrieben.</w:t>
      </w:r>
    </w:p>
    <w:p w14:paraId="77D9412C" w14:textId="5DC66D07" w:rsidR="00F154FF" w:rsidRDefault="00E1314E" w:rsidP="0011739B">
      <w:pPr>
        <w:rPr>
          <w:i/>
        </w:rPr>
      </w:pPr>
      <w:r>
        <w:rPr>
          <w:i/>
        </w:rPr>
        <w:t xml:space="preserve">User </w:t>
      </w:r>
      <w:r w:rsidR="00BD426E">
        <w:rPr>
          <w:i/>
        </w:rPr>
        <w:t>Chatbot</w:t>
      </w:r>
      <w:r>
        <w:rPr>
          <w:i/>
        </w:rPr>
        <w:t xml:space="preserve"> wird auf einer Webseite getan und wird</w:t>
      </w:r>
      <w:r w:rsidR="00C92C98">
        <w:rPr>
          <w:i/>
        </w:rPr>
        <w:t xml:space="preserve"> mit</w:t>
      </w:r>
      <w:r>
        <w:rPr>
          <w:i/>
        </w:rPr>
        <w:t xml:space="preserve"> eine</w:t>
      </w:r>
      <w:r w:rsidR="00C92C98">
        <w:rPr>
          <w:i/>
        </w:rPr>
        <w:t>r</w:t>
      </w:r>
      <w:r>
        <w:rPr>
          <w:i/>
        </w:rPr>
        <w:t xml:space="preserve"> wahrscheinlich Kostenlose KI </w:t>
      </w:r>
      <w:r w:rsidR="00C92C98">
        <w:rPr>
          <w:i/>
        </w:rPr>
        <w:t>betrieben</w:t>
      </w:r>
      <w:r w:rsidR="004B11B4">
        <w:rPr>
          <w:i/>
        </w:rPr>
        <w:t>.</w:t>
      </w:r>
    </w:p>
    <w:p w14:paraId="2DF56717" w14:textId="4AB9559B" w:rsidR="007A1988" w:rsidRDefault="00D16E45" w:rsidP="0011739B">
      <w:pPr>
        <w:rPr>
          <w:i/>
        </w:rPr>
      </w:pPr>
      <w:r>
        <w:rPr>
          <w:i/>
        </w:rPr>
        <w:t xml:space="preserve">Das Ziel </w:t>
      </w:r>
      <w:r w:rsidR="00BD426E">
        <w:rPr>
          <w:i/>
        </w:rPr>
        <w:t>ist,</w:t>
      </w:r>
      <w:r>
        <w:rPr>
          <w:i/>
        </w:rPr>
        <w:t xml:space="preserve"> das dieser KI mehr benutzerfreundlich ist für Schüler</w:t>
      </w:r>
      <w:r w:rsidR="007A1988">
        <w:rPr>
          <w:i/>
        </w:rPr>
        <w:t xml:space="preserve"> als andere KI.</w:t>
      </w:r>
    </w:p>
    <w:p w14:paraId="74390B0C" w14:textId="1CD7B09D" w:rsidR="007A1988" w:rsidRDefault="007A1988" w:rsidP="0011739B">
      <w:pPr>
        <w:rPr>
          <w:i/>
        </w:rPr>
      </w:pPr>
      <w:r>
        <w:rPr>
          <w:i/>
        </w:rPr>
        <w:t xml:space="preserve">Wir werden den Chatbot so machen, dass er mehr </w:t>
      </w:r>
      <w:r w:rsidR="00BD426E">
        <w:rPr>
          <w:i/>
        </w:rPr>
        <w:t>auf Schulfächer wie Mathe konzentriert.</w:t>
      </w:r>
    </w:p>
    <w:p w14:paraId="5FE6E116" w14:textId="39BC9528" w:rsidR="001F277E" w:rsidRDefault="00504507" w:rsidP="0011739B">
      <w:pPr>
        <w:rPr>
          <w:i/>
        </w:rPr>
      </w:pPr>
      <w:r>
        <w:rPr>
          <w:i/>
        </w:rPr>
        <w:t xml:space="preserve">Das Design von der Webseite soll </w:t>
      </w:r>
      <w:r w:rsidR="00007433">
        <w:rPr>
          <w:i/>
        </w:rPr>
        <w:t xml:space="preserve">für den Benutzer sehr attraktiv sein, sodass er wieder auf der Webseite kommen will. </w:t>
      </w:r>
    </w:p>
    <w:p w14:paraId="541144A9" w14:textId="2013E0E5" w:rsidR="00F064CF" w:rsidRDefault="00E74C62" w:rsidP="0011739B">
      <w:pPr>
        <w:rPr>
          <w:i/>
        </w:rPr>
      </w:pPr>
      <w:r>
        <w:rPr>
          <w:i/>
        </w:rPr>
        <w:t>Wir werden immer den Plan</w:t>
      </w:r>
      <w:r w:rsidR="00B0567E">
        <w:rPr>
          <w:i/>
        </w:rPr>
        <w:t xml:space="preserve"> </w:t>
      </w:r>
      <w:r>
        <w:rPr>
          <w:i/>
        </w:rPr>
        <w:t>folgen und bei Änderungen</w:t>
      </w:r>
      <w:r w:rsidR="00B0567E">
        <w:rPr>
          <w:i/>
        </w:rPr>
        <w:t xml:space="preserve"> die Planung Aktualisieren.</w:t>
      </w:r>
    </w:p>
    <w:p w14:paraId="3BAF6EC1" w14:textId="77777777" w:rsidR="00BD426E" w:rsidRPr="00E1314E" w:rsidRDefault="00BD426E" w:rsidP="0011739B">
      <w:pPr>
        <w:rPr>
          <w:i/>
        </w:rPr>
      </w:pPr>
    </w:p>
    <w:p w14:paraId="1EF4DB9C" w14:textId="77777777" w:rsidR="00965163" w:rsidRDefault="00965163" w:rsidP="0011739B"/>
    <w:p w14:paraId="1FE3EC4F" w14:textId="77777777" w:rsidR="00B4102D" w:rsidRDefault="00B4102D" w:rsidP="0011739B"/>
    <w:p w14:paraId="4573B9CB" w14:textId="77777777" w:rsidR="0011739B" w:rsidRDefault="0011739B" w:rsidP="0011739B">
      <w:pPr>
        <w:pStyle w:val="berschrift1"/>
      </w:pPr>
      <w:r>
        <w:lastRenderedPageBreak/>
        <w:t>Ausgangslage</w:t>
      </w:r>
    </w:p>
    <w:p w14:paraId="03AB6D1A" w14:textId="77777777" w:rsidR="0011739B" w:rsidRDefault="0011739B" w:rsidP="0011739B">
      <w:r w:rsidRPr="00546134">
        <w:t>Modul 306: An dieser Stelle genügen hierzu drei bis fünf aussagekräftige Sätze zur Ausgangslage. Der Business Case wird später detaillierter ausgearbeitet.</w:t>
      </w:r>
    </w:p>
    <w:p w14:paraId="56001372" w14:textId="31D5B72C" w:rsidR="00F154FF" w:rsidRPr="002E280B" w:rsidRDefault="00230FF4" w:rsidP="0011739B">
      <w:pPr>
        <w:rPr>
          <w:i/>
        </w:rPr>
      </w:pPr>
      <w:r w:rsidRPr="002E280B">
        <w:rPr>
          <w:i/>
        </w:rPr>
        <w:t>Schüler haben oft Fragen zu Hausaufgaben, Terminen oder schulischen Abläufen, die nicht immer sofort beantwortet werden können. Ein Chatbot könnte ihnen dabei helfen, schnell und unkompliziert Informationen zu erhalten und den Schulalltag zu erleichtern.</w:t>
      </w:r>
    </w:p>
    <w:p w14:paraId="62853571" w14:textId="77777777" w:rsidR="0011739B" w:rsidRDefault="0011739B" w:rsidP="0011739B">
      <w:pPr>
        <w:pStyle w:val="berschrift1"/>
      </w:pPr>
      <w:r>
        <w:t>Ziel</w:t>
      </w:r>
    </w:p>
    <w:p w14:paraId="2B601654" w14:textId="77777777" w:rsidR="0011739B" w:rsidRDefault="0011739B" w:rsidP="0011739B">
      <w:r w:rsidRPr="00546134">
        <w:t>Was wird gemacht?</w:t>
      </w:r>
    </w:p>
    <w:p w14:paraId="20456C09" w14:textId="4B1BFEB1" w:rsidR="0011739B" w:rsidRDefault="0011739B" w:rsidP="0011739B">
      <w:r>
        <w:t xml:space="preserve">Modul 306: Die Ziele bzw. </w:t>
      </w:r>
      <w:r w:rsidR="00926D35">
        <w:t>Kriterien</w:t>
      </w:r>
      <w:r>
        <w:t xml:space="preserve"> müssen </w:t>
      </w:r>
      <w:hyperlink r:id="rId12">
        <w:r w:rsidRPr="2F054468">
          <w:rPr>
            <w:rStyle w:val="Hyperlink"/>
          </w:rPr>
          <w:t>smart</w:t>
        </w:r>
      </w:hyperlink>
      <w:r>
        <w:t xml:space="preserve"> definiert werden. Beachten Sie diese guten und schlechten </w:t>
      </w:r>
      <w:hyperlink r:id="rId13">
        <w:r w:rsidRPr="2F054468">
          <w:rPr>
            <w:rStyle w:val="Hyperlink"/>
          </w:rPr>
          <w:t>Beispiele</w:t>
        </w:r>
      </w:hyperlink>
      <w:r>
        <w:t>.</w:t>
      </w:r>
    </w:p>
    <w:p w14:paraId="224E4EBE" w14:textId="77777777" w:rsidR="0011739B" w:rsidRDefault="0011739B" w:rsidP="0011739B"/>
    <w:p w14:paraId="312F8EB7" w14:textId="4AA6D3F4" w:rsidR="0011739B" w:rsidRPr="002E280B" w:rsidRDefault="007C5992" w:rsidP="0011739B">
      <w:pPr>
        <w:rPr>
          <w:i/>
        </w:rPr>
      </w:pPr>
      <w:r w:rsidRPr="002E280B">
        <w:rPr>
          <w:b/>
          <w:bCs/>
          <w:i/>
        </w:rPr>
        <w:t>Spezifisch:</w:t>
      </w:r>
      <w:r w:rsidRPr="002E280B">
        <w:rPr>
          <w:i/>
        </w:rPr>
        <w:t xml:space="preserve"> Der Chatbot soll Schülern bei der Hausaufgabenhilfe unterstützen</w:t>
      </w:r>
      <w:r w:rsidR="006241F2" w:rsidRPr="002E280B">
        <w:rPr>
          <w:i/>
        </w:rPr>
        <w:t>,</w:t>
      </w:r>
      <w:r w:rsidRPr="002E280B">
        <w:rPr>
          <w:i/>
        </w:rPr>
        <w:t xml:space="preserve"> </w:t>
      </w:r>
      <w:r w:rsidR="00D67B78" w:rsidRPr="002E280B">
        <w:rPr>
          <w:i/>
        </w:rPr>
        <w:t>wo</w:t>
      </w:r>
      <w:r w:rsidRPr="002E280B">
        <w:rPr>
          <w:i/>
        </w:rPr>
        <w:t xml:space="preserve"> er </w:t>
      </w:r>
      <w:r w:rsidR="006241F2" w:rsidRPr="002E280B">
        <w:rPr>
          <w:i/>
        </w:rPr>
        <w:t>bei</w:t>
      </w:r>
      <w:r w:rsidRPr="002E280B">
        <w:rPr>
          <w:i/>
        </w:rPr>
        <w:t xml:space="preserve"> häufig gestellten Fragen in Mathematik und Englisch passende Antworten liefert.</w:t>
      </w:r>
    </w:p>
    <w:p w14:paraId="32CDA40F" w14:textId="234A18B5" w:rsidR="007C5992" w:rsidRPr="002E280B" w:rsidRDefault="007C5992" w:rsidP="0011739B">
      <w:pPr>
        <w:rPr>
          <w:i/>
        </w:rPr>
      </w:pPr>
      <w:r w:rsidRPr="002E280B">
        <w:rPr>
          <w:b/>
          <w:bCs/>
          <w:i/>
        </w:rPr>
        <w:t>Attraktiv:</w:t>
      </w:r>
      <w:r w:rsidRPr="002E280B">
        <w:rPr>
          <w:i/>
        </w:rPr>
        <w:t xml:space="preserve"> Der Chatbot soll die Schüler entlasten, indem er </w:t>
      </w:r>
      <w:r w:rsidR="00D67B78" w:rsidRPr="002E280B">
        <w:rPr>
          <w:i/>
        </w:rPr>
        <w:t>immer</w:t>
      </w:r>
      <w:r w:rsidRPr="002E280B">
        <w:rPr>
          <w:i/>
        </w:rPr>
        <w:t xml:space="preserve"> verfügbar ist und schnelle Antworten liefert.</w:t>
      </w:r>
    </w:p>
    <w:p w14:paraId="37E2ED22" w14:textId="32007510" w:rsidR="00D67B78" w:rsidRPr="002E280B" w:rsidRDefault="006A048E" w:rsidP="0011739B">
      <w:pPr>
        <w:rPr>
          <w:i/>
        </w:rPr>
      </w:pPr>
      <w:r w:rsidRPr="002E280B">
        <w:rPr>
          <w:b/>
          <w:bCs/>
          <w:i/>
        </w:rPr>
        <w:t>Realistisch:</w:t>
      </w:r>
      <w:r w:rsidRPr="002E280B">
        <w:rPr>
          <w:i/>
        </w:rPr>
        <w:t xml:space="preserve"> Der Chatbot wird zunächst nur für </w:t>
      </w:r>
      <w:r w:rsidRPr="002E280B">
        <w:rPr>
          <w:i/>
        </w:rPr>
        <w:t>einfachere Fächer</w:t>
      </w:r>
      <w:r w:rsidRPr="002E280B">
        <w:rPr>
          <w:i/>
        </w:rPr>
        <w:t xml:space="preserve"> entwickelt, bevor </w:t>
      </w:r>
      <w:r w:rsidRPr="002E280B">
        <w:rPr>
          <w:i/>
        </w:rPr>
        <w:t xml:space="preserve">er </w:t>
      </w:r>
      <w:r w:rsidRPr="002E280B">
        <w:rPr>
          <w:i/>
        </w:rPr>
        <w:t xml:space="preserve">weitere Fächer </w:t>
      </w:r>
      <w:r w:rsidRPr="002E280B">
        <w:rPr>
          <w:i/>
        </w:rPr>
        <w:t>hinzugefügt</w:t>
      </w:r>
      <w:r w:rsidRPr="002E280B">
        <w:rPr>
          <w:i/>
        </w:rPr>
        <w:t xml:space="preserve"> werden.</w:t>
      </w:r>
    </w:p>
    <w:p w14:paraId="57B5A7F4" w14:textId="77777777" w:rsidR="00D67B78" w:rsidRDefault="00D67B78" w:rsidP="0011739B"/>
    <w:p w14:paraId="0882C518" w14:textId="77777777" w:rsidR="0011739B" w:rsidRDefault="0011739B" w:rsidP="0011739B"/>
    <w:p w14:paraId="1BCFEF8E" w14:textId="77777777" w:rsidR="0011739B" w:rsidRDefault="0011739B" w:rsidP="0011739B"/>
    <w:p w14:paraId="1325D927" w14:textId="77777777" w:rsidR="0011739B" w:rsidRDefault="0011739B" w:rsidP="0011739B">
      <w:pPr>
        <w:pStyle w:val="berschrift1"/>
      </w:pPr>
      <w:r>
        <w:t>Lösungsansatz</w:t>
      </w:r>
    </w:p>
    <w:p w14:paraId="2E087A58" w14:textId="77777777" w:rsidR="0011739B" w:rsidRDefault="0011739B" w:rsidP="0011739B">
      <w:r w:rsidRPr="00546134">
        <w:t>Wie wird es gemacht?</w:t>
      </w:r>
    </w:p>
    <w:p w14:paraId="164A5F42" w14:textId="77777777" w:rsidR="0011739B" w:rsidRDefault="0011739B" w:rsidP="0011739B">
      <w:r w:rsidRPr="00546134">
        <w:t>Modul 306: Eine einführende Beschreibung mit drei bis sieben aussagekräftigen Sätzen genügt im Projektantrag.</w:t>
      </w:r>
    </w:p>
    <w:p w14:paraId="3649BEF9" w14:textId="72E89129" w:rsidR="00A614C8" w:rsidRPr="002E280B" w:rsidRDefault="00A614C8" w:rsidP="0011739B">
      <w:pPr>
        <w:rPr>
          <w:i/>
        </w:rPr>
      </w:pPr>
      <w:r w:rsidRPr="002E280B">
        <w:rPr>
          <w:i/>
        </w:rPr>
        <w:t>Der Chatbot wird mit einer KI ausgestattet, die Schülerfragen automatisch beantwortet. Zuerst werden die wichtigsten Themen gesammelt und mit Infos gefüllt. Danach wird der Bot so programmiert, dass er natürliche Gespräche führen kann. Anschließend wird er in eine Schul-App oder Website eingebaut, damit Schüler ihn jederzeit nutzen können. In einer Testphase wird er verbessert, indem Feedback ausgewertet und angepasst wird. So entsteht ein nützlicher Helfer, der den Schulalltag erleichtert.</w:t>
      </w:r>
    </w:p>
    <w:p w14:paraId="3E351FEC" w14:textId="77777777" w:rsidR="0011739B" w:rsidRDefault="0011739B" w:rsidP="0011739B">
      <w:pPr>
        <w:pStyle w:val="berschrift1"/>
      </w:pPr>
      <w:r>
        <w:lastRenderedPageBreak/>
        <w:t>Organisation</w:t>
      </w:r>
    </w:p>
    <w:p w14:paraId="17167C60" w14:textId="77777777" w:rsidR="0011739B" w:rsidRDefault="0011739B" w:rsidP="0011739B">
      <w:r w:rsidRPr="00546134">
        <w:t>Modul 306: Die Lehrperson übernimmt die Rolle des Auftraggebers. Definieren Sie die Rolle und Aufgabe bzw. inhaltliche Verantwortung von sämtlichen Projektmitgliedern. Benennen Sie zudem einen Projektleiter und einen Stellvertreter - diese verlässlichen Mitlernenden sind verantwortlich für die Abgabe der Gruppenarbeiten.</w:t>
      </w:r>
    </w:p>
    <w:tbl>
      <w:tblPr>
        <w:tblStyle w:val="Tabellenraster"/>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Look w:val="04A0" w:firstRow="1" w:lastRow="0" w:firstColumn="1" w:lastColumn="0" w:noHBand="0" w:noVBand="1"/>
      </w:tblPr>
      <w:tblGrid>
        <w:gridCol w:w="2580"/>
        <w:gridCol w:w="6884"/>
      </w:tblGrid>
      <w:tr w:rsidR="004452CE" w14:paraId="34E92020" w14:textId="77777777" w:rsidTr="0064572E">
        <w:tc>
          <w:tcPr>
            <w:tcW w:w="2580" w:type="dxa"/>
            <w:shd w:val="clear" w:color="auto" w:fill="F2F2F2" w:themeFill="background1" w:themeFillShade="F2"/>
          </w:tcPr>
          <w:p w14:paraId="2795A257" w14:textId="77777777" w:rsidR="004452CE" w:rsidRDefault="004452CE" w:rsidP="0064572E">
            <w:pPr>
              <w:spacing w:line="276" w:lineRule="auto"/>
              <w:rPr>
                <w:rFonts w:ascii="Arial" w:hAnsi="Arial" w:cs="Arial"/>
                <w:sz w:val="22"/>
              </w:rPr>
            </w:pPr>
            <w:r>
              <w:rPr>
                <w:rFonts w:ascii="Arial" w:hAnsi="Arial" w:cs="Arial"/>
                <w:sz w:val="22"/>
              </w:rPr>
              <w:t>Auftraggeber</w:t>
            </w:r>
          </w:p>
        </w:tc>
        <w:tc>
          <w:tcPr>
            <w:tcW w:w="6884" w:type="dxa"/>
          </w:tcPr>
          <w:p w14:paraId="3281B428" w14:textId="77777777" w:rsidR="004452CE" w:rsidRDefault="004452CE" w:rsidP="0064572E">
            <w:pPr>
              <w:spacing w:line="276" w:lineRule="auto"/>
              <w:rPr>
                <w:rFonts w:ascii="Arial" w:hAnsi="Arial" w:cs="Arial"/>
                <w:sz w:val="22"/>
              </w:rPr>
            </w:pPr>
            <w:r>
              <w:rPr>
                <w:rFonts w:ascii="Arial" w:hAnsi="Arial" w:cs="Arial"/>
                <w:sz w:val="22"/>
              </w:rPr>
              <w:t xml:space="preserve">Ardian </w:t>
            </w:r>
            <w:proofErr w:type="spellStart"/>
            <w:r>
              <w:rPr>
                <w:rFonts w:ascii="Arial" w:hAnsi="Arial" w:cs="Arial"/>
                <w:sz w:val="22"/>
              </w:rPr>
              <w:t>Markaj</w:t>
            </w:r>
            <w:proofErr w:type="spellEnd"/>
          </w:p>
        </w:tc>
      </w:tr>
      <w:tr w:rsidR="004452CE" w14:paraId="70D08503" w14:textId="77777777" w:rsidTr="0064572E">
        <w:tc>
          <w:tcPr>
            <w:tcW w:w="2580" w:type="dxa"/>
            <w:shd w:val="clear" w:color="auto" w:fill="F2F2F2" w:themeFill="background1" w:themeFillShade="F2"/>
          </w:tcPr>
          <w:p w14:paraId="6E822AF0" w14:textId="77777777" w:rsidR="004452CE" w:rsidRDefault="004452CE" w:rsidP="0064572E">
            <w:pPr>
              <w:spacing w:line="276" w:lineRule="auto"/>
              <w:rPr>
                <w:rFonts w:ascii="Arial" w:hAnsi="Arial" w:cs="Arial"/>
                <w:sz w:val="22"/>
              </w:rPr>
            </w:pPr>
            <w:r>
              <w:rPr>
                <w:rFonts w:ascii="Arial" w:hAnsi="Arial" w:cs="Arial"/>
                <w:sz w:val="22"/>
              </w:rPr>
              <w:t>Projektleiter</w:t>
            </w:r>
          </w:p>
        </w:tc>
        <w:tc>
          <w:tcPr>
            <w:tcW w:w="6884" w:type="dxa"/>
          </w:tcPr>
          <w:p w14:paraId="12B625B0" w14:textId="6BD7D867" w:rsidR="004452CE" w:rsidRDefault="004452CE" w:rsidP="0064572E">
            <w:pPr>
              <w:spacing w:line="276" w:lineRule="auto"/>
              <w:rPr>
                <w:rFonts w:ascii="Arial" w:hAnsi="Arial" w:cs="Arial"/>
                <w:sz w:val="22"/>
              </w:rPr>
            </w:pPr>
            <w:r>
              <w:rPr>
                <w:rFonts w:ascii="Arial" w:hAnsi="Arial" w:cs="Arial"/>
                <w:sz w:val="22"/>
              </w:rPr>
              <w:t xml:space="preserve">Jamie </w:t>
            </w:r>
            <w:proofErr w:type="spellStart"/>
            <w:r>
              <w:rPr>
                <w:rFonts w:ascii="Arial" w:hAnsi="Arial" w:cs="Arial"/>
                <w:sz w:val="22"/>
              </w:rPr>
              <w:t>Poeffel</w:t>
            </w:r>
            <w:proofErr w:type="spellEnd"/>
            <w:r>
              <w:rPr>
                <w:rFonts w:ascii="Arial" w:hAnsi="Arial" w:cs="Arial"/>
                <w:sz w:val="22"/>
              </w:rPr>
              <w:t xml:space="preserve"> (Backend/Frontend)</w:t>
            </w:r>
          </w:p>
        </w:tc>
      </w:tr>
      <w:tr w:rsidR="004452CE" w14:paraId="2778E309" w14:textId="77777777" w:rsidTr="0064572E">
        <w:tc>
          <w:tcPr>
            <w:tcW w:w="2580" w:type="dxa"/>
            <w:shd w:val="clear" w:color="auto" w:fill="F2F2F2" w:themeFill="background1" w:themeFillShade="F2"/>
          </w:tcPr>
          <w:p w14:paraId="0A8BA726" w14:textId="5B1391BB" w:rsidR="004452CE" w:rsidRDefault="004452CE" w:rsidP="0064572E">
            <w:pPr>
              <w:spacing w:line="276" w:lineRule="auto"/>
              <w:rPr>
                <w:rFonts w:ascii="Arial" w:hAnsi="Arial" w:cs="Arial"/>
                <w:sz w:val="22"/>
              </w:rPr>
            </w:pPr>
            <w:r>
              <w:rPr>
                <w:rFonts w:ascii="Arial" w:hAnsi="Arial" w:cs="Arial"/>
                <w:sz w:val="22"/>
              </w:rPr>
              <w:t>Stellvertreter</w:t>
            </w:r>
          </w:p>
        </w:tc>
        <w:tc>
          <w:tcPr>
            <w:tcW w:w="6884" w:type="dxa"/>
          </w:tcPr>
          <w:p w14:paraId="2A981561" w14:textId="03725E2D" w:rsidR="004452CE" w:rsidRDefault="004452CE" w:rsidP="0064572E">
            <w:pPr>
              <w:spacing w:line="276" w:lineRule="auto"/>
              <w:rPr>
                <w:rFonts w:ascii="Arial" w:hAnsi="Arial" w:cs="Arial"/>
                <w:sz w:val="22"/>
              </w:rPr>
            </w:pPr>
            <w:r>
              <w:rPr>
                <w:rFonts w:ascii="Arial" w:hAnsi="Arial" w:cs="Arial"/>
                <w:sz w:val="22"/>
              </w:rPr>
              <w:t>Pascal Bühler</w:t>
            </w:r>
            <w:r>
              <w:rPr>
                <w:rFonts w:ascii="Arial" w:hAnsi="Arial" w:cs="Arial"/>
                <w:sz w:val="22"/>
              </w:rPr>
              <w:t xml:space="preserve"> (Frontend/Dokumentation)</w:t>
            </w:r>
          </w:p>
        </w:tc>
      </w:tr>
    </w:tbl>
    <w:p w14:paraId="3A5556F0" w14:textId="77777777" w:rsidR="00CA3629" w:rsidRDefault="00CA3629" w:rsidP="0011739B"/>
    <w:p w14:paraId="2F90F0C6" w14:textId="77777777" w:rsidR="00CA3629" w:rsidRDefault="00CA3629" w:rsidP="0011739B"/>
    <w:p w14:paraId="54AE27F8" w14:textId="77777777" w:rsidR="0011739B" w:rsidRDefault="0011739B" w:rsidP="0011739B">
      <w:pPr>
        <w:pStyle w:val="berschrift1"/>
      </w:pPr>
      <w:r>
        <w:t>Kommunikationsplan</w:t>
      </w:r>
    </w:p>
    <w:p w14:paraId="38403EAB" w14:textId="77777777" w:rsidR="0011739B" w:rsidRDefault="0011739B" w:rsidP="0011739B">
      <w:r w:rsidRPr="00546134">
        <w:t>Modul 306: Die einzureichenden Dokumente sowie Projektstatusberichte (sowie ggf. die Arbeitsjournale) inklusive Abgabetermine sind bereits in der Übersicht bzw. Ablaufplanung für das Semester vorgegeben. Legen Sie zusätzlich fest, wie Sie innerhalb von Ihrem Projektteam miteinander kommunizieren möchten.</w:t>
      </w:r>
    </w:p>
    <w:p w14:paraId="1BFA76E5" w14:textId="77777777" w:rsidR="004452CE" w:rsidRDefault="004452CE" w:rsidP="0011739B"/>
    <w:p w14:paraId="60AE8AC2" w14:textId="6EC14367" w:rsidR="004452CE" w:rsidRPr="002E280B" w:rsidRDefault="004452CE" w:rsidP="0011739B">
      <w:pPr>
        <w:rPr>
          <w:i/>
        </w:rPr>
      </w:pPr>
      <w:r w:rsidRPr="002E280B">
        <w:rPr>
          <w:i/>
        </w:rPr>
        <w:t xml:space="preserve">Wir </w:t>
      </w:r>
      <w:r w:rsidR="000B37A5" w:rsidRPr="002E280B">
        <w:rPr>
          <w:i/>
        </w:rPr>
        <w:t>sind in der gleichen Klasse und können deshalb</w:t>
      </w:r>
      <w:r w:rsidR="0023270B" w:rsidRPr="002E280B">
        <w:rPr>
          <w:i/>
        </w:rPr>
        <w:t xml:space="preserve"> immer miteinander reden.</w:t>
      </w:r>
    </w:p>
    <w:p w14:paraId="0AC12ADD" w14:textId="66BFCDE4" w:rsidR="00180C48" w:rsidRPr="002E280B" w:rsidRDefault="0023270B" w:rsidP="0011739B">
      <w:pPr>
        <w:rPr>
          <w:i/>
        </w:rPr>
      </w:pPr>
      <w:r w:rsidRPr="002E280B">
        <w:rPr>
          <w:i/>
        </w:rPr>
        <w:t xml:space="preserve">Wir </w:t>
      </w:r>
      <w:r w:rsidR="00180C48" w:rsidRPr="002E280B">
        <w:rPr>
          <w:i/>
        </w:rPr>
        <w:t>werden auch aktiv miteinander Kommunizieren durch Teams und WhatsApp.</w:t>
      </w:r>
    </w:p>
    <w:p w14:paraId="13B0FD57" w14:textId="77777777" w:rsidR="0011739B" w:rsidRDefault="0011739B" w:rsidP="0011739B">
      <w:pPr>
        <w:pStyle w:val="berschrift1"/>
      </w:pPr>
      <w:r>
        <w:t>Zeitplan</w:t>
      </w:r>
    </w:p>
    <w:p w14:paraId="07F3B692" w14:textId="77777777" w:rsidR="0011739B" w:rsidRDefault="0011739B" w:rsidP="0011739B">
      <w:r w:rsidRPr="00546134">
        <w:t>Modul 306: An dieser Stelle genügen hierzu zwei bis drei aussagekräftige Sätze. Dieses Thema wird später detaillierter ausgearbeitet.</w:t>
      </w:r>
    </w:p>
    <w:p w14:paraId="3318D2B4" w14:textId="5399892B" w:rsidR="000C39B9" w:rsidRPr="002E280B" w:rsidRDefault="00A85073" w:rsidP="0011739B">
      <w:pPr>
        <w:rPr>
          <w:i/>
        </w:rPr>
      </w:pPr>
      <w:r w:rsidRPr="002E280B">
        <w:rPr>
          <w:i/>
        </w:rPr>
        <w:t xml:space="preserve">Nach den </w:t>
      </w:r>
      <w:r w:rsidR="002E280B">
        <w:rPr>
          <w:i/>
        </w:rPr>
        <w:t>Frühlingsf</w:t>
      </w:r>
      <w:r w:rsidRPr="002E280B">
        <w:rPr>
          <w:i/>
        </w:rPr>
        <w:t xml:space="preserve">erien den Plan fertig haben und die genauen Gruppenaufgaben </w:t>
      </w:r>
      <w:r w:rsidR="00E6191E" w:rsidRPr="002E280B">
        <w:rPr>
          <w:i/>
        </w:rPr>
        <w:t>unter</w:t>
      </w:r>
      <w:r w:rsidRPr="002E280B">
        <w:rPr>
          <w:i/>
        </w:rPr>
        <w:t xml:space="preserve">einander verteilt. </w:t>
      </w:r>
    </w:p>
    <w:p w14:paraId="44CEA042" w14:textId="77F2F7FA" w:rsidR="00E6191E" w:rsidRPr="002E280B" w:rsidRDefault="00A637AD" w:rsidP="0011739B">
      <w:pPr>
        <w:rPr>
          <w:i/>
        </w:rPr>
      </w:pPr>
      <w:r w:rsidRPr="002E280B">
        <w:rPr>
          <w:i/>
        </w:rPr>
        <w:t xml:space="preserve">Pascals Aufgabe währe noch nach jeder Woche die Dokumentation </w:t>
      </w:r>
      <w:r w:rsidR="002E280B" w:rsidRPr="002E280B">
        <w:rPr>
          <w:i/>
        </w:rPr>
        <w:t xml:space="preserve">updaten. </w:t>
      </w:r>
    </w:p>
    <w:p w14:paraId="5A809E60" w14:textId="77777777" w:rsidR="00A85073" w:rsidRDefault="00A85073" w:rsidP="0011739B"/>
    <w:p w14:paraId="2BAFA8DA" w14:textId="77777777" w:rsidR="0011739B" w:rsidRPr="00546134" w:rsidRDefault="0011739B" w:rsidP="0011739B"/>
    <w:p w14:paraId="0054B14C" w14:textId="77777777" w:rsidR="00FA76BA" w:rsidRPr="00546134" w:rsidRDefault="00FA76BA" w:rsidP="00546134"/>
    <w:sectPr w:rsidR="00FA76BA" w:rsidRPr="0054613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64E5D" w14:textId="77777777" w:rsidR="00EB3D87" w:rsidRDefault="00EB3D87" w:rsidP="00994101">
      <w:pPr>
        <w:spacing w:after="0" w:line="240" w:lineRule="auto"/>
      </w:pPr>
      <w:r>
        <w:separator/>
      </w:r>
    </w:p>
  </w:endnote>
  <w:endnote w:type="continuationSeparator" w:id="0">
    <w:p w14:paraId="6098056D" w14:textId="77777777" w:rsidR="00EB3D87" w:rsidRDefault="00EB3D87" w:rsidP="00994101">
      <w:pPr>
        <w:spacing w:after="0" w:line="240" w:lineRule="auto"/>
      </w:pPr>
      <w:r>
        <w:continuationSeparator/>
      </w:r>
    </w:p>
  </w:endnote>
  <w:endnote w:type="continuationNotice" w:id="1">
    <w:p w14:paraId="1C47E61D" w14:textId="77777777" w:rsidR="00EB3D87" w:rsidRDefault="00EB3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0FBDE" w14:textId="77777777"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4"/>
      <w:gridCol w:w="2268"/>
    </w:tblGrid>
    <w:tr w:rsidR="007E58EB" w:rsidRPr="007E58EB" w14:paraId="2E7B2D0C" w14:textId="77777777" w:rsidTr="007E58EB">
      <w:tc>
        <w:tcPr>
          <w:tcW w:w="6804" w:type="dxa"/>
        </w:tcPr>
        <w:p w14:paraId="5C1B453E" w14:textId="77777777" w:rsidR="00994101" w:rsidRPr="007E58EB" w:rsidRDefault="00994101" w:rsidP="00994101">
          <w:pPr>
            <w:pStyle w:val="Fuzeile"/>
            <w:rPr>
              <w:color w:val="808080" w:themeColor="background1" w:themeShade="80"/>
              <w:sz w:val="16"/>
              <w:szCs w:val="16"/>
            </w:rPr>
          </w:pPr>
          <w:r w:rsidRPr="007E58EB">
            <w:rPr>
              <w:color w:val="808080" w:themeColor="background1" w:themeShade="80"/>
              <w:sz w:val="16"/>
              <w:szCs w:val="16"/>
            </w:rPr>
            <w:fldChar w:fldCharType="begin"/>
          </w:r>
          <w:r w:rsidRPr="007E58EB">
            <w:rPr>
              <w:color w:val="808080" w:themeColor="background1" w:themeShade="80"/>
              <w:sz w:val="16"/>
              <w:szCs w:val="16"/>
            </w:rPr>
            <w:instrText xml:space="preserve"> FILENAME   \* MERGEFORMAT </w:instrText>
          </w:r>
          <w:r w:rsidRPr="007E58EB">
            <w:rPr>
              <w:color w:val="808080" w:themeColor="background1" w:themeShade="80"/>
              <w:sz w:val="16"/>
              <w:szCs w:val="16"/>
            </w:rPr>
            <w:fldChar w:fldCharType="separate"/>
          </w:r>
          <w:r w:rsidR="001A2632">
            <w:rPr>
              <w:noProof/>
              <w:color w:val="808080" w:themeColor="background1" w:themeShade="80"/>
              <w:sz w:val="16"/>
              <w:szCs w:val="16"/>
            </w:rPr>
            <w:t>Dokument2</w:t>
          </w:r>
          <w:r w:rsidRPr="007E58EB">
            <w:rPr>
              <w:color w:val="808080" w:themeColor="background1" w:themeShade="80"/>
              <w:sz w:val="16"/>
              <w:szCs w:val="16"/>
            </w:rPr>
            <w:fldChar w:fldCharType="end"/>
          </w:r>
        </w:p>
      </w:tc>
      <w:tc>
        <w:tcPr>
          <w:tcW w:w="2268" w:type="dxa"/>
        </w:tcPr>
        <w:p w14:paraId="1D3C544F"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467BF0BD" w14:textId="77777777" w:rsidR="00994101" w:rsidRPr="007E58EB" w:rsidRDefault="00994101" w:rsidP="00994101">
    <w:pPr>
      <w:pStyle w:val="Fuzeile"/>
      <w:rP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63656" w14:textId="77777777" w:rsidR="00EB3D87" w:rsidRDefault="00EB3D87" w:rsidP="00994101">
      <w:pPr>
        <w:spacing w:after="0" w:line="240" w:lineRule="auto"/>
      </w:pPr>
      <w:r>
        <w:separator/>
      </w:r>
    </w:p>
  </w:footnote>
  <w:footnote w:type="continuationSeparator" w:id="0">
    <w:p w14:paraId="5BC9CA1F" w14:textId="77777777" w:rsidR="00EB3D87" w:rsidRDefault="00EB3D87" w:rsidP="00994101">
      <w:pPr>
        <w:spacing w:after="0" w:line="240" w:lineRule="auto"/>
      </w:pPr>
      <w:r>
        <w:continuationSeparator/>
      </w:r>
    </w:p>
  </w:footnote>
  <w:footnote w:type="continuationNotice" w:id="1">
    <w:p w14:paraId="4F1EA2D8" w14:textId="77777777" w:rsidR="00EB3D87" w:rsidRDefault="00EB3D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3402"/>
      <w:gridCol w:w="5670"/>
    </w:tblGrid>
    <w:tr w:rsidR="00546134" w:rsidRPr="007E58EB" w14:paraId="47E70B6F" w14:textId="77777777" w:rsidTr="00546134">
      <w:tc>
        <w:tcPr>
          <w:tcW w:w="3402" w:type="dxa"/>
        </w:tcPr>
        <w:p w14:paraId="1AB64556" w14:textId="77777777" w:rsidR="00546134" w:rsidRPr="007E58EB" w:rsidRDefault="00546134">
          <w:pPr>
            <w:pStyle w:val="Kopfzeile"/>
            <w:rPr>
              <w:color w:val="808080" w:themeColor="background1" w:themeShade="80"/>
              <w:sz w:val="16"/>
              <w:szCs w:val="16"/>
            </w:rPr>
          </w:pPr>
          <w:r w:rsidRPr="00546134">
            <w:rPr>
              <w:color w:val="808080" w:themeColor="background1" w:themeShade="80"/>
              <w:sz w:val="16"/>
              <w:szCs w:val="16"/>
            </w:rPr>
            <w:t>Projektbezeichnung</w:t>
          </w:r>
        </w:p>
      </w:tc>
      <w:tc>
        <w:tcPr>
          <w:tcW w:w="5670" w:type="dxa"/>
        </w:tcPr>
        <w:p w14:paraId="5D8EBC9F" w14:textId="77777777" w:rsidR="00546134" w:rsidRPr="007E58EB" w:rsidRDefault="00546134" w:rsidP="00994101">
          <w:pPr>
            <w:pStyle w:val="Kopfzeile"/>
            <w:jc w:val="right"/>
            <w:rPr>
              <w:color w:val="808080" w:themeColor="background1" w:themeShade="80"/>
              <w:sz w:val="16"/>
              <w:szCs w:val="16"/>
            </w:rPr>
          </w:pPr>
          <w:r>
            <w:rPr>
              <w:color w:val="808080" w:themeColor="background1" w:themeShade="80"/>
              <w:sz w:val="16"/>
              <w:szCs w:val="16"/>
            </w:rPr>
            <w:t>Nachname 1, Nachname 2, Nachname 3, Nachname 4, Nachname 5</w:t>
          </w:r>
        </w:p>
      </w:tc>
    </w:tr>
  </w:tbl>
  <w:p w14:paraId="05AE7BD7" w14:textId="77777777" w:rsidR="00994101" w:rsidRPr="007E58EB" w:rsidRDefault="00994101">
    <w:pPr>
      <w:pStyle w:val="Kopfzeile"/>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31557405">
    <w:abstractNumId w:val="0"/>
  </w:num>
  <w:num w:numId="2" w16cid:durableId="1503929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32"/>
    <w:rsid w:val="00007433"/>
    <w:rsid w:val="00025A92"/>
    <w:rsid w:val="00063CB4"/>
    <w:rsid w:val="000B37A5"/>
    <w:rsid w:val="000C39B9"/>
    <w:rsid w:val="001059DB"/>
    <w:rsid w:val="0011739B"/>
    <w:rsid w:val="001278EE"/>
    <w:rsid w:val="00127EAC"/>
    <w:rsid w:val="001461C4"/>
    <w:rsid w:val="00146378"/>
    <w:rsid w:val="00155079"/>
    <w:rsid w:val="00180C48"/>
    <w:rsid w:val="001A2632"/>
    <w:rsid w:val="001C1962"/>
    <w:rsid w:val="001C6AEC"/>
    <w:rsid w:val="001F277E"/>
    <w:rsid w:val="0022677A"/>
    <w:rsid w:val="00230FF4"/>
    <w:rsid w:val="00231203"/>
    <w:rsid w:val="0023270B"/>
    <w:rsid w:val="002968AC"/>
    <w:rsid w:val="002E280B"/>
    <w:rsid w:val="002F1B0F"/>
    <w:rsid w:val="002F3C16"/>
    <w:rsid w:val="00316FCA"/>
    <w:rsid w:val="00366D6D"/>
    <w:rsid w:val="00403C57"/>
    <w:rsid w:val="00407A7A"/>
    <w:rsid w:val="004452CE"/>
    <w:rsid w:val="004547EF"/>
    <w:rsid w:val="00455692"/>
    <w:rsid w:val="00466C50"/>
    <w:rsid w:val="004772E3"/>
    <w:rsid w:val="00486355"/>
    <w:rsid w:val="00486DAC"/>
    <w:rsid w:val="0049611B"/>
    <w:rsid w:val="004B11B4"/>
    <w:rsid w:val="00504507"/>
    <w:rsid w:val="005407F6"/>
    <w:rsid w:val="00546134"/>
    <w:rsid w:val="0055158A"/>
    <w:rsid w:val="005614DB"/>
    <w:rsid w:val="005674CC"/>
    <w:rsid w:val="005A5DF3"/>
    <w:rsid w:val="005D1E76"/>
    <w:rsid w:val="00601F05"/>
    <w:rsid w:val="006241F2"/>
    <w:rsid w:val="00635BA8"/>
    <w:rsid w:val="00637FE2"/>
    <w:rsid w:val="00671E6F"/>
    <w:rsid w:val="006875CD"/>
    <w:rsid w:val="006A048E"/>
    <w:rsid w:val="006C642E"/>
    <w:rsid w:val="006D7349"/>
    <w:rsid w:val="007112F2"/>
    <w:rsid w:val="007625A5"/>
    <w:rsid w:val="007634FB"/>
    <w:rsid w:val="007674F0"/>
    <w:rsid w:val="007A1988"/>
    <w:rsid w:val="007C5992"/>
    <w:rsid w:val="007E58EB"/>
    <w:rsid w:val="008335A6"/>
    <w:rsid w:val="008516C9"/>
    <w:rsid w:val="008903AE"/>
    <w:rsid w:val="00901EDB"/>
    <w:rsid w:val="0091081F"/>
    <w:rsid w:val="00926D35"/>
    <w:rsid w:val="0096501B"/>
    <w:rsid w:val="00965163"/>
    <w:rsid w:val="0097055D"/>
    <w:rsid w:val="00977443"/>
    <w:rsid w:val="00994101"/>
    <w:rsid w:val="009B411F"/>
    <w:rsid w:val="009F0F0E"/>
    <w:rsid w:val="00A614C8"/>
    <w:rsid w:val="00A637AD"/>
    <w:rsid w:val="00A81910"/>
    <w:rsid w:val="00A85073"/>
    <w:rsid w:val="00AB068D"/>
    <w:rsid w:val="00AE6CE5"/>
    <w:rsid w:val="00AF63DC"/>
    <w:rsid w:val="00B0567E"/>
    <w:rsid w:val="00B104BC"/>
    <w:rsid w:val="00B13BAB"/>
    <w:rsid w:val="00B4102D"/>
    <w:rsid w:val="00B85815"/>
    <w:rsid w:val="00BA7D63"/>
    <w:rsid w:val="00BC051F"/>
    <w:rsid w:val="00BD426E"/>
    <w:rsid w:val="00C11491"/>
    <w:rsid w:val="00C34486"/>
    <w:rsid w:val="00C92C98"/>
    <w:rsid w:val="00CA3629"/>
    <w:rsid w:val="00D01F5A"/>
    <w:rsid w:val="00D06715"/>
    <w:rsid w:val="00D16E45"/>
    <w:rsid w:val="00D67B78"/>
    <w:rsid w:val="00DC1FB8"/>
    <w:rsid w:val="00E1314E"/>
    <w:rsid w:val="00E36396"/>
    <w:rsid w:val="00E6191E"/>
    <w:rsid w:val="00E66E9C"/>
    <w:rsid w:val="00E74C62"/>
    <w:rsid w:val="00EB3D87"/>
    <w:rsid w:val="00EE3366"/>
    <w:rsid w:val="00EF75F8"/>
    <w:rsid w:val="00F064CF"/>
    <w:rsid w:val="00F154FF"/>
    <w:rsid w:val="00F22ABE"/>
    <w:rsid w:val="00F853BD"/>
    <w:rsid w:val="00FA76BA"/>
    <w:rsid w:val="00FC35BE"/>
    <w:rsid w:val="00FD5B98"/>
    <w:rsid w:val="00FE3EE3"/>
    <w:rsid w:val="0C275713"/>
    <w:rsid w:val="2BAB3DC9"/>
    <w:rsid w:val="2D09D37A"/>
    <w:rsid w:val="2F054468"/>
    <w:rsid w:val="681E1AA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CE31"/>
  <w15:chartTrackingRefBased/>
  <w15:docId w15:val="{42C856DD-13C7-4230-80B0-B81479E1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134"/>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ind w:left="714" w:hanging="357"/>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paragraph" w:styleId="Listenabsatz">
    <w:name w:val="List Paragraph"/>
    <w:basedOn w:val="Standard"/>
    <w:uiPriority w:val="34"/>
    <w:qFormat/>
    <w:rsid w:val="00BA7D63"/>
    <w:pPr>
      <w:spacing w:after="0" w:line="240" w:lineRule="auto"/>
      <w:ind w:left="720"/>
      <w:contextualSpacing/>
    </w:pPr>
    <w:rPr>
      <w:rFonts w:ascii="Times New Roman" w:eastAsia="Times New Roman"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ojekte-leicht-gemacht.de/blog/methoden/projektziele/smarte-ziele-formulier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wikipedia.org/wiki/SMART_(Projektmanag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Unternehmensleitbil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machen.fm/motivation/6332/mission-statement-beispie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dia\Downloads\S-INF47aL-HawkTalk-Projektauftrag%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E34A758C078345936E26F779707963" ma:contentTypeVersion="12" ma:contentTypeDescription="Ein neues Dokument erstellen." ma:contentTypeScope="" ma:versionID="907b056579b307f09bf6f78b1c1d2430">
  <xsd:schema xmlns:xsd="http://www.w3.org/2001/XMLSchema" xmlns:xs="http://www.w3.org/2001/XMLSchema" xmlns:p="http://schemas.microsoft.com/office/2006/metadata/properties" xmlns:ns2="0dd04927-dd9c-4d5a-93b9-5d7801840ae9" xmlns:ns3="f0b7a341-e4eb-41a4-a833-a19b85b51535" targetNamespace="http://schemas.microsoft.com/office/2006/metadata/properties" ma:root="true" ma:fieldsID="07b6bb4c3b08ccf69ef956d651ddbfe6" ns2:_="" ns3:_="">
    <xsd:import namespace="0dd04927-dd9c-4d5a-93b9-5d7801840ae9"/>
    <xsd:import namespace="f0b7a341-e4eb-41a4-a833-a19b85b51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04927-dd9c-4d5a-93b9-5d7801840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b7a341-e4eb-41a4-a833-a19b85b51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5f2382-8115-4d0f-a751-dd2d69bb17ea}" ma:internalName="TaxCatchAll" ma:showField="CatchAllData" ma:web="f0b7a341-e4eb-41a4-a833-a19b85b51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0b7a341-e4eb-41a4-a833-a19b85b51535" xsi:nil="true"/>
    <lcf76f155ced4ddcb4097134ff3c332f xmlns="0dd04927-dd9c-4d5a-93b9-5d7801840ae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9DC1F7-2AEB-4DD0-A690-16562453C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04927-dd9c-4d5a-93b9-5d7801840ae9"/>
    <ds:schemaRef ds:uri="f0b7a341-e4eb-41a4-a833-a19b85b51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328A4-7D56-40A4-88B2-1BF01FA11CD3}">
  <ds:schemaRefs>
    <ds:schemaRef ds:uri="http://schemas.microsoft.com/office/2006/metadata/properties"/>
    <ds:schemaRef ds:uri="http://schemas.microsoft.com/office/infopath/2007/PartnerControls"/>
    <ds:schemaRef ds:uri="f0b7a341-e4eb-41a4-a833-a19b85b51535"/>
    <ds:schemaRef ds:uri="0dd04927-dd9c-4d5a-93b9-5d7801840ae9"/>
  </ds:schemaRefs>
</ds:datastoreItem>
</file>

<file path=customXml/itemProps3.xml><?xml version="1.0" encoding="utf-8"?>
<ds:datastoreItem xmlns:ds="http://schemas.openxmlformats.org/officeDocument/2006/customXml" ds:itemID="{E0603C6E-6DC9-46DB-85E5-5B0568CDF7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S-INF47aL-HawkTalk-Projektauftrag (1).dotx</Template>
  <TotalTime>0</TotalTime>
  <Pages>3</Pages>
  <Words>666</Words>
  <Characters>4199</Characters>
  <Application>Microsoft Office Word</Application>
  <DocSecurity>0</DocSecurity>
  <Lines>34</Lines>
  <Paragraphs>9</Paragraphs>
  <ScaleCrop>false</ScaleCrop>
  <Company/>
  <LinksUpToDate>false</LinksUpToDate>
  <CharactersWithSpaces>4856</CharactersWithSpaces>
  <SharedDoc>false</SharedDoc>
  <HLinks>
    <vt:vector size="24" baseType="variant">
      <vt:variant>
        <vt:i4>7667828</vt:i4>
      </vt:variant>
      <vt:variant>
        <vt:i4>9</vt:i4>
      </vt:variant>
      <vt:variant>
        <vt:i4>0</vt:i4>
      </vt:variant>
      <vt:variant>
        <vt:i4>5</vt:i4>
      </vt:variant>
      <vt:variant>
        <vt:lpwstr>https://projekte-leicht-gemacht.de/blog/methoden/projektziele/smarte-ziele-formulieren/</vt:lpwstr>
      </vt:variant>
      <vt:variant>
        <vt:lpwstr/>
      </vt:variant>
      <vt:variant>
        <vt:i4>1835055</vt:i4>
      </vt:variant>
      <vt:variant>
        <vt:i4>6</vt:i4>
      </vt:variant>
      <vt:variant>
        <vt:i4>0</vt:i4>
      </vt:variant>
      <vt:variant>
        <vt:i4>5</vt:i4>
      </vt:variant>
      <vt:variant>
        <vt:lpwstr>https://de.wikipedia.org/wiki/SMART_(Projektmanagement)</vt:lpwstr>
      </vt:variant>
      <vt:variant>
        <vt:lpwstr/>
      </vt:variant>
      <vt:variant>
        <vt:i4>2162795</vt:i4>
      </vt:variant>
      <vt:variant>
        <vt:i4>3</vt:i4>
      </vt:variant>
      <vt:variant>
        <vt:i4>0</vt:i4>
      </vt:variant>
      <vt:variant>
        <vt:i4>5</vt:i4>
      </vt:variant>
      <vt:variant>
        <vt:lpwstr>https://de.wikipedia.org/wiki/Unternehmensleitbild</vt:lpwstr>
      </vt:variant>
      <vt:variant>
        <vt:lpwstr/>
      </vt:variant>
      <vt:variant>
        <vt:i4>4128822</vt:i4>
      </vt:variant>
      <vt:variant>
        <vt:i4>0</vt:i4>
      </vt:variant>
      <vt:variant>
        <vt:i4>0</vt:i4>
      </vt:variant>
      <vt:variant>
        <vt:i4>5</vt:i4>
      </vt:variant>
      <vt:variant>
        <vt:lpwstr>https://machen.fm/motivation/6332/mission-statement-beispiele/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Markaj (MAD)</dc:creator>
  <cp:keywords/>
  <dc:description/>
  <cp:lastModifiedBy>FMZ; Buehler Pascal</cp:lastModifiedBy>
  <cp:revision>96</cp:revision>
  <dcterms:created xsi:type="dcterms:W3CDTF">2024-03-01T20:46:00Z</dcterms:created>
  <dcterms:modified xsi:type="dcterms:W3CDTF">2025-02-14T10:22:00Z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0x01010081E34A758C078345936E26F779707963</vt:lpwstr>
  </property>
  <property fmtid="{D5CDD505-2E9C-101B-9397-08002B2CF9AE}" pid="3" name="MediaServiceImageTags">
    <vt:lpwstr/>
  </property>
</Properties>
</file>